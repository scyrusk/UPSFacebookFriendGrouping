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883E0" w14:textId="77777777" w:rsidR="004D276C" w:rsidRDefault="004D276C" w:rsidP="004D276C">
      <w:pPr>
        <w:pStyle w:val="Heading1"/>
        <w:jc w:val="left"/>
        <w:rPr>
          <w:rStyle w:val="StyleCenturyGothic24ptBoldIndigoCenteredChar"/>
        </w:rPr>
      </w:pPr>
      <w:r w:rsidRPr="004D276C">
        <w:rPr>
          <w:rStyle w:val="CarforSaleChar"/>
          <w:sz w:val="72"/>
        </w:rPr>
        <w:t>Facebook Users</w:t>
      </w:r>
      <w:r w:rsidR="006B7057" w:rsidRPr="004D276C">
        <w:rPr>
          <w:rStyle w:val="CarforSaleChar"/>
          <w:sz w:val="72"/>
        </w:rPr>
        <w:t xml:space="preserve"> Wanted</w:t>
      </w:r>
      <w:r w:rsidR="00CD7FA5" w:rsidRPr="00D11F31">
        <w:br/>
      </w:r>
    </w:p>
    <w:p w14:paraId="688D1844" w14:textId="64E81325" w:rsidR="00CD7FA5" w:rsidRPr="00CD7FA5" w:rsidRDefault="00020795" w:rsidP="004D276C">
      <w:pPr>
        <w:pStyle w:val="Heading1"/>
        <w:rPr>
          <w:rStyle w:val="StyleCenturyGothic24ptBoldIndigoCenteredChar"/>
        </w:rPr>
      </w:pPr>
      <w:r>
        <w:rPr>
          <w:rStyle w:val="StyleCenturyGothic24ptBoldIndigoCenteredChar"/>
        </w:rPr>
        <w:t xml:space="preserve">Participants needed for a study on </w:t>
      </w:r>
      <w:bookmarkStart w:id="0" w:name="_GoBack"/>
      <w:bookmarkEnd w:id="0"/>
      <w:r>
        <w:rPr>
          <w:rStyle w:val="StyleCenturyGothic24ptBoldIndigoCenteredChar"/>
        </w:rPr>
        <w:t>Facebook usage</w:t>
      </w:r>
      <w:r w:rsidR="006B7057">
        <w:rPr>
          <w:rStyle w:val="StyleCenturyGothic24ptBoldIndigoCenteredChar"/>
        </w:rPr>
        <w:t>.</w:t>
      </w:r>
    </w:p>
    <w:p w14:paraId="07E8E28A" w14:textId="5CFF8D28" w:rsidR="00CD7FA5" w:rsidRDefault="007B0E72" w:rsidP="00CD7FA5">
      <w:pPr>
        <w:pStyle w:val="StyleCenturyGothic24ptBoldIndigoCentered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4788F3" wp14:editId="0C4B9636">
                <wp:simplePos x="0" y="0"/>
                <wp:positionH relativeFrom="page">
                  <wp:posOffset>1567180</wp:posOffset>
                </wp:positionH>
                <wp:positionV relativeFrom="page">
                  <wp:posOffset>3200400</wp:posOffset>
                </wp:positionV>
                <wp:extent cx="4599305" cy="3782060"/>
                <wp:effectExtent l="0" t="0" r="0" b="8890"/>
                <wp:wrapNone/>
                <wp:docPr id="1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9305" cy="3782060"/>
                          <a:chOff x="2978" y="6184"/>
                          <a:chExt cx="7243" cy="5956"/>
                        </a:xfrm>
                      </wpg:grpSpPr>
                      <wps:wsp>
                        <wps:cNvPr id="1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6263"/>
                            <a:ext cx="3137" cy="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0F8C8" w14:textId="5B3D5209" w:rsidR="006B7057" w:rsidRPr="00426287" w:rsidRDefault="006B7057" w:rsidP="006B7057">
                              <w:p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426287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W</w:t>
                              </w:r>
                              <w:r w:rsidR="00020795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e are looking for someone who</w:t>
                              </w:r>
                              <w:r w:rsidR="0045025A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 xml:space="preserve"> is</w:t>
                              </w:r>
                              <w:r w:rsidRPr="00426287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3CB4F5BC" w14:textId="77777777" w:rsidR="006B7057" w:rsidRPr="00426287" w:rsidRDefault="006B7057" w:rsidP="006B7057">
                              <w:p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</w:p>
                            <w:p w14:paraId="0544086A" w14:textId="77777777" w:rsidR="005C3E67" w:rsidRDefault="00020795" w:rsidP="006B70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CMU</w:t>
                              </w:r>
                              <w:r w:rsidR="005C3E67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 xml:space="preserve"> student</w:t>
                              </w:r>
                              <w: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, staff or faculty</w:t>
                              </w:r>
                              <w:r w:rsidR="005C3E67"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1E037931" w14:textId="77777777" w:rsidR="006B7057" w:rsidRDefault="00020795" w:rsidP="006B70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Posts to Facebook daily</w:t>
                              </w:r>
                            </w:p>
                            <w:p w14:paraId="064D0680" w14:textId="77777777" w:rsidR="00020795" w:rsidRDefault="00020795" w:rsidP="006B70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Able to send and receive SMS text messages</w:t>
                              </w:r>
                            </w:p>
                            <w:p w14:paraId="53FF0ABB" w14:textId="77777777" w:rsidR="00020795" w:rsidRPr="005C3E67" w:rsidRDefault="00020795" w:rsidP="006B70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1F497D"/>
                                  <w:sz w:val="28"/>
                                  <w:szCs w:val="28"/>
                                </w:rPr>
                                <w:t>Available for pre and post study interviews</w:t>
                              </w:r>
                            </w:p>
                            <w:p w14:paraId="7A4B848B" w14:textId="77777777" w:rsidR="00CD7FA5" w:rsidRPr="00426287" w:rsidRDefault="00CD7FA5" w:rsidP="006B7057">
                              <w:pPr>
                                <w:pStyle w:val="ListBullet"/>
                                <w:spacing w:line="360" w:lineRule="auto"/>
                                <w:ind w:left="0" w:firstLine="0"/>
                                <w:rPr>
                                  <w:rFonts w:cs="Arial"/>
                                  <w:color w:val="1F497D"/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6184"/>
                            <a:ext cx="3591" cy="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3ED5D" w14:textId="77777777" w:rsidR="006B7057" w:rsidRDefault="006B7057" w:rsidP="00020795">
                              <w:pPr>
                                <w:pStyle w:val="ListBullet"/>
                                <w:spacing w:line="360" w:lineRule="auto"/>
                                <w:ind w:left="0" w:firstLine="0"/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</w:pPr>
                              <w:r w:rsidRPr="006B7057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We offer</w:t>
                              </w:r>
                              <w:r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020795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  <w:p w14:paraId="6F45EBD6" w14:textId="36336C80" w:rsidR="006B7057" w:rsidRPr="006B7057" w:rsidRDefault="005C3E67" w:rsidP="006B7057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$</w:t>
                              </w:r>
                              <w:r w:rsidR="00020795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4D276C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, with a chance of more</w:t>
                              </w:r>
                            </w:p>
                            <w:p w14:paraId="687575E3" w14:textId="77777777" w:rsidR="009A7C45" w:rsidRDefault="00020795" w:rsidP="006B7057">
                              <w:pPr>
                                <w:pStyle w:val="ListBullet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The joy of contributing to research</w:t>
                              </w:r>
                              <w:r w:rsidR="005C3E67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6B7057" w:rsidRPr="006B7057"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  <w:p w14:paraId="7D387D1F" w14:textId="77777777" w:rsidR="009A7C45" w:rsidRPr="004D5B09" w:rsidRDefault="009A7C45" w:rsidP="00D11123">
                              <w:pPr>
                                <w:pStyle w:val="ListBullet"/>
                                <w:spacing w:line="360" w:lineRule="auto"/>
                                <w:ind w:left="0" w:firstLine="0"/>
                                <w:rPr>
                                  <w:rFonts w:cs="Arial"/>
                                  <w:color w:val="003366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left:0;text-align:left;margin-left:123.4pt;margin-top:252pt;width:362.15pt;height:297.8pt;z-index:251667456;mso-position-horizontal-relative:page;mso-position-vertical-relative:page" coordorigin="2978,6184" coordsize="7243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left:2978;top:6263;width:3137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14:paraId="67E0F8C8" w14:textId="5B3D5209" w:rsidR="006B7057" w:rsidRPr="00426287" w:rsidRDefault="006B7057" w:rsidP="006B7057">
                        <w:p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  <w:r w:rsidRPr="00426287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W</w:t>
                        </w:r>
                        <w:r w:rsidR="00020795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e are looking for someone who</w:t>
                        </w:r>
                        <w:r w:rsidR="0045025A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 xml:space="preserve"> is</w:t>
                        </w:r>
                        <w:r w:rsidRPr="00426287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:</w:t>
                        </w:r>
                      </w:p>
                      <w:p w14:paraId="3CB4F5BC" w14:textId="77777777" w:rsidR="006B7057" w:rsidRPr="00426287" w:rsidRDefault="006B7057" w:rsidP="006B7057">
                        <w:p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</w:p>
                      <w:p w14:paraId="0544086A" w14:textId="77777777" w:rsidR="005C3E67" w:rsidRDefault="00020795" w:rsidP="006B70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CMU</w:t>
                        </w:r>
                        <w:r w:rsidR="005C3E67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 xml:space="preserve"> student</w:t>
                        </w:r>
                        <w: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, staff or faculty</w:t>
                        </w:r>
                        <w:r w:rsidR="005C3E67"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.</w:t>
                        </w:r>
                      </w:p>
                      <w:p w14:paraId="1E037931" w14:textId="77777777" w:rsidR="006B7057" w:rsidRDefault="00020795" w:rsidP="006B70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Posts to Facebook daily</w:t>
                        </w:r>
                      </w:p>
                      <w:p w14:paraId="064D0680" w14:textId="77777777" w:rsidR="00020795" w:rsidRDefault="00020795" w:rsidP="006B70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Able to send and receive SMS text messages</w:t>
                        </w:r>
                      </w:p>
                      <w:p w14:paraId="53FF0ABB" w14:textId="77777777" w:rsidR="00020795" w:rsidRPr="005C3E67" w:rsidRDefault="00020795" w:rsidP="006B70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color w:val="1F497D"/>
                            <w:sz w:val="28"/>
                            <w:szCs w:val="28"/>
                          </w:rPr>
                          <w:t>Available for pre and post study interviews</w:t>
                        </w:r>
                      </w:p>
                      <w:p w14:paraId="7A4B848B" w14:textId="77777777" w:rsidR="00CD7FA5" w:rsidRPr="00426287" w:rsidRDefault="00CD7FA5" w:rsidP="006B7057">
                        <w:pPr>
                          <w:pStyle w:val="ListBullet"/>
                          <w:spacing w:line="360" w:lineRule="auto"/>
                          <w:ind w:left="0" w:firstLine="0"/>
                          <w:rPr>
                            <w:rFonts w:cs="Arial"/>
                            <w:color w:val="1F497D"/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44" o:spid="_x0000_s1028" type="#_x0000_t202" style="position:absolute;left:6630;top:6184;width:3591;height:3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14:paraId="3AD3ED5D" w14:textId="77777777" w:rsidR="006B7057" w:rsidRDefault="006B7057" w:rsidP="00020795">
                        <w:pPr>
                          <w:pStyle w:val="ListBullet"/>
                          <w:spacing w:line="360" w:lineRule="auto"/>
                          <w:ind w:left="0" w:firstLine="0"/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</w:pPr>
                        <w:r w:rsidRPr="006B7057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We offer</w:t>
                        </w:r>
                        <w:r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:</w:t>
                        </w:r>
                        <w:r w:rsidR="00020795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br/>
                        </w:r>
                      </w:p>
                      <w:p w14:paraId="6F45EBD6" w14:textId="36336C80" w:rsidR="006B7057" w:rsidRPr="006B7057" w:rsidRDefault="005C3E67" w:rsidP="006B7057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$</w:t>
                        </w:r>
                        <w:r w:rsidR="00020795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20</w:t>
                        </w:r>
                        <w:r w:rsidR="004D276C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, with a chance of more</w:t>
                        </w:r>
                      </w:p>
                      <w:p w14:paraId="687575E3" w14:textId="77777777" w:rsidR="009A7C45" w:rsidRDefault="00020795" w:rsidP="006B7057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The joy of contributing to research</w:t>
                        </w:r>
                        <w:r w:rsidR="005C3E67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>.</w:t>
                        </w:r>
                        <w:r w:rsidR="006B7057" w:rsidRPr="006B7057"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14:paraId="7D387D1F" w14:textId="77777777" w:rsidR="009A7C45" w:rsidRPr="004D5B09" w:rsidRDefault="009A7C45" w:rsidP="00D11123">
                        <w:pPr>
                          <w:pStyle w:val="ListBullet"/>
                          <w:spacing w:line="360" w:lineRule="auto"/>
                          <w:ind w:left="0" w:firstLine="0"/>
                          <w:rPr>
                            <w:rFonts w:cs="Arial"/>
                            <w:color w:val="003366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 wp14:anchorId="329066E6" wp14:editId="68C849BD">
                <wp:simplePos x="0" y="0"/>
                <wp:positionH relativeFrom="page">
                  <wp:posOffset>-64770</wp:posOffset>
                </wp:positionH>
                <wp:positionV relativeFrom="page">
                  <wp:posOffset>8886825</wp:posOffset>
                </wp:positionV>
                <wp:extent cx="1613535" cy="374650"/>
                <wp:effectExtent l="0" t="0" r="0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1353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F8FA06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059CA37B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65385D5A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Job: Rebecca</w:t>
                            </w:r>
                          </w:p>
                          <w:p w14:paraId="3E624453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5AE3FCF1" w14:textId="77777777" w:rsidR="00CD7FA5" w:rsidRPr="00B007CB" w:rsidRDefault="00B007CB" w:rsidP="00CD7FA5">
                            <w:pPr>
                              <w:pStyle w:val="BodyText2"/>
                            </w:pPr>
                            <w:r w:rsidRPr="00B007CB">
                              <w:t>555-0125</w:t>
                            </w: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1" o:spid="_x0000_s1029" type="#_x0000_t202" style="position:absolute;left:0;text-align:left;margin-left:-5.05pt;margin-top:699.75pt;width:127.05pt;height:29.5pt;rotation:90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57F8FA06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059CA37B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65385D5A" w14:textId="77777777" w:rsidR="00306E59" w:rsidRDefault="00306E59" w:rsidP="00306E59">
                      <w:pPr>
                        <w:pStyle w:val="BodyText2"/>
                      </w:pPr>
                      <w:r>
                        <w:t>Job: Rebecca</w:t>
                      </w:r>
                    </w:p>
                    <w:p w14:paraId="3E624453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5AE3FCF1" w14:textId="77777777" w:rsidR="00CD7FA5" w:rsidRPr="00B007CB" w:rsidRDefault="00B007CB" w:rsidP="00CD7FA5">
                      <w:pPr>
                        <w:pStyle w:val="BodyText2"/>
                      </w:pPr>
                      <w:r w:rsidRPr="00B007CB">
                        <w:t>555-0125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66C1BCBD" wp14:editId="317279C6">
                <wp:simplePos x="0" y="0"/>
                <wp:positionH relativeFrom="page">
                  <wp:posOffset>535305</wp:posOffset>
                </wp:positionH>
                <wp:positionV relativeFrom="page">
                  <wp:posOffset>8924925</wp:posOffset>
                </wp:positionV>
                <wp:extent cx="1689735" cy="374015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03B4D5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4D3D3ECC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419EF5D8" w14:textId="77777777"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2" o:spid="_x0000_s1030" type="#_x0000_t202" style="position:absolute;left:0;text-align:left;margin-left:42.15pt;margin-top:702.75pt;width:133.05pt;height:29.45pt;rotation:90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7403B4D5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4D3D3ECC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419EF5D8" w14:textId="77777777"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0FB675FA" wp14:editId="65D8B183">
                <wp:simplePos x="0" y="0"/>
                <wp:positionH relativeFrom="page">
                  <wp:posOffset>1223010</wp:posOffset>
                </wp:positionH>
                <wp:positionV relativeFrom="page">
                  <wp:posOffset>8924925</wp:posOffset>
                </wp:positionV>
                <wp:extent cx="1689735" cy="374015"/>
                <wp:effectExtent l="1270" t="0" r="5715" b="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DB6DFB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461717E4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7EFC5A45" w14:textId="77777777"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31" type="#_x0000_t202" style="position:absolute;left:0;text-align:left;margin-left:96.3pt;margin-top:702.75pt;width:133.05pt;height:29.45pt;rotation:90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5DDB6DFB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461717E4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7EFC5A45" w14:textId="77777777"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451EE98C" wp14:editId="4DF27C78">
                <wp:simplePos x="0" y="0"/>
                <wp:positionH relativeFrom="page">
                  <wp:posOffset>1946910</wp:posOffset>
                </wp:positionH>
                <wp:positionV relativeFrom="page">
                  <wp:posOffset>8886825</wp:posOffset>
                </wp:positionV>
                <wp:extent cx="1613535" cy="374015"/>
                <wp:effectExtent l="1270" t="0" r="5715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135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642129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6C58E314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290C7785" w14:textId="77777777"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4" o:spid="_x0000_s1032" type="#_x0000_t202" style="position:absolute;left:0;text-align:left;margin-left:153.3pt;margin-top:699.75pt;width:127.05pt;height:29.45pt;rotation:90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10642129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6C58E314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290C7785" w14:textId="77777777"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6A9DF4E9" wp14:editId="48C98F5F">
                <wp:simplePos x="0" y="0"/>
                <wp:positionH relativeFrom="page">
                  <wp:posOffset>2594610</wp:posOffset>
                </wp:positionH>
                <wp:positionV relativeFrom="page">
                  <wp:posOffset>8924925</wp:posOffset>
                </wp:positionV>
                <wp:extent cx="1689735" cy="374015"/>
                <wp:effectExtent l="1270" t="0" r="5715" b="0"/>
                <wp:wrapNone/>
                <wp:docPr id="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78D370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415418AC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52436609" w14:textId="77777777"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" o:spid="_x0000_s1033" type="#_x0000_t202" style="position:absolute;left:0;text-align:left;margin-left:204.3pt;margin-top:702.75pt;width:133.05pt;height:29.45pt;rotation:90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0778D370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415418AC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52436609" w14:textId="77777777"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778E0B98" wp14:editId="1F5FCF7D">
                <wp:simplePos x="0" y="0"/>
                <wp:positionH relativeFrom="page">
                  <wp:posOffset>3280410</wp:posOffset>
                </wp:positionH>
                <wp:positionV relativeFrom="page">
                  <wp:posOffset>8924925</wp:posOffset>
                </wp:positionV>
                <wp:extent cx="1689735" cy="374015"/>
                <wp:effectExtent l="1270" t="0" r="5715" b="0"/>
                <wp:wrapNone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2CDF08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1A752255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1AB2C410" w14:textId="77777777"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34" type="#_x0000_t202" style="position:absolute;left:0;text-align:left;margin-left:258.3pt;margin-top:702.75pt;width:133.05pt;height:29.45pt;rotation:90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7E2CDF08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1A752255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1AB2C410" w14:textId="77777777"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39A7BF42" wp14:editId="73612070">
                <wp:simplePos x="0" y="0"/>
                <wp:positionH relativeFrom="page">
                  <wp:posOffset>3966210</wp:posOffset>
                </wp:positionH>
                <wp:positionV relativeFrom="page">
                  <wp:posOffset>8924925</wp:posOffset>
                </wp:positionV>
                <wp:extent cx="1689735" cy="374015"/>
                <wp:effectExtent l="1270" t="0" r="5715" b="0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64DE82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01B8F659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2FCF74FF" w14:textId="77777777"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7" o:spid="_x0000_s1035" type="#_x0000_t202" style="position:absolute;left:0;text-align:left;margin-left:312.3pt;margin-top:702.75pt;width:133.05pt;height:29.45pt;rotation:90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5D64DE82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01B8F659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2FCF74FF" w14:textId="77777777"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7026643E" wp14:editId="0BE08C99">
                <wp:simplePos x="0" y="0"/>
                <wp:positionH relativeFrom="page">
                  <wp:posOffset>4652010</wp:posOffset>
                </wp:positionH>
                <wp:positionV relativeFrom="page">
                  <wp:posOffset>8924925</wp:posOffset>
                </wp:positionV>
                <wp:extent cx="1689735" cy="374015"/>
                <wp:effectExtent l="1270" t="0" r="5715" b="0"/>
                <wp:wrapNone/>
                <wp:docPr id="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2AC529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59DA96A0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31D16512" w14:textId="77777777"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36" type="#_x0000_t202" style="position:absolute;left:0;text-align:left;margin-left:366.3pt;margin-top:702.75pt;width:133.05pt;height:29.45pt;rotation:90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4E2AC529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59DA96A0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31D16512" w14:textId="77777777"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407E769D" wp14:editId="4E99453E">
                <wp:simplePos x="0" y="0"/>
                <wp:positionH relativeFrom="page">
                  <wp:posOffset>5300345</wp:posOffset>
                </wp:positionH>
                <wp:positionV relativeFrom="page">
                  <wp:posOffset>8886825</wp:posOffset>
                </wp:positionV>
                <wp:extent cx="1765300" cy="374015"/>
                <wp:effectExtent l="1270" t="0" r="5715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7653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1DBCED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42E5B121" w14:textId="77777777" w:rsidR="00306E59" w:rsidRDefault="00306E59" w:rsidP="00306E59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  <w:p w14:paraId="00C92173" w14:textId="77777777" w:rsidR="00CD7FA5" w:rsidRPr="00391E7A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37" type="#_x0000_t202" style="position:absolute;left:0;text-align:left;margin-left:417.35pt;margin-top:699.75pt;width:139pt;height:29.45pt;rotation:90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4F1DBCED" w14:textId="77777777" w:rsidR="00306E59" w:rsidRDefault="00306E59" w:rsidP="00306E59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42E5B121" w14:textId="77777777" w:rsidR="00306E59" w:rsidRDefault="00306E59" w:rsidP="00306E59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  <w:p w14:paraId="00C92173" w14:textId="77777777" w:rsidR="00CD7FA5" w:rsidRPr="00391E7A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23E0D" wp14:editId="16137375">
                <wp:simplePos x="0" y="0"/>
                <wp:positionH relativeFrom="page">
                  <wp:posOffset>622300</wp:posOffset>
                </wp:positionH>
                <wp:positionV relativeFrom="page">
                  <wp:posOffset>7865110</wp:posOffset>
                </wp:positionV>
                <wp:extent cx="6537960" cy="67310"/>
                <wp:effectExtent l="0" t="3810" r="15240" b="17780"/>
                <wp:wrapNone/>
                <wp:docPr id="1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67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051B4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AutoShape 46" o:spid="_x0000_s1026" style="position:absolute;margin-left:49pt;margin-top:619.3pt;width:514.8pt;height:5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" fillcolor="#2051b4" strokeweight=".25pt">
                <w10:wrap anchorx="page" anchory="page"/>
              </v:roundrect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3411737" wp14:editId="732445EF">
                <wp:simplePos x="0" y="0"/>
                <wp:positionH relativeFrom="page">
                  <wp:posOffset>6061710</wp:posOffset>
                </wp:positionH>
                <wp:positionV relativeFrom="page">
                  <wp:posOffset>8886825</wp:posOffset>
                </wp:positionV>
                <wp:extent cx="1613535" cy="374015"/>
                <wp:effectExtent l="1270" t="0" r="5715" b="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1353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DB20C2" w14:textId="77777777" w:rsidR="00CD7FA5" w:rsidRDefault="006B7057" w:rsidP="00CD7FA5">
                            <w:pPr>
                              <w:pStyle w:val="BodyText2"/>
                            </w:pPr>
                            <w:r>
                              <w:t>Web Ad Job: Rebecca</w:t>
                            </w:r>
                          </w:p>
                          <w:p w14:paraId="57846A86" w14:textId="77777777" w:rsidR="00CD7FA5" w:rsidRDefault="006B7057" w:rsidP="00CD7FA5">
                            <w:pPr>
                              <w:pStyle w:val="BodyText2"/>
                            </w:pPr>
                            <w:r>
                              <w:t>balebako@</w:t>
                            </w:r>
                            <w:r w:rsidR="00084310">
                              <w:t>cmu.edu</w:t>
                            </w: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" o:spid="_x0000_s1038" type="#_x0000_t202" style="position:absolute;left:0;text-align:left;margin-left:477.3pt;margin-top:699.75pt;width:127.05pt;height:29.45pt;rotation:90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    <v:shadow color="#ccc" opacity="49150f"/>
                <o:lock v:ext="edit" shapetype="t"/>
                <v:textbox style="layout-flow:vertical" inset="2.85pt,2.85pt,2.85pt,2.85pt">
                  <w:txbxContent>
                    <w:p w14:paraId="1EDB20C2" w14:textId="77777777" w:rsidR="00CD7FA5" w:rsidRDefault="006B7057" w:rsidP="00CD7FA5">
                      <w:pPr>
                        <w:pStyle w:val="BodyText2"/>
                      </w:pPr>
                      <w:r>
                        <w:t>Web Ad Job: Rebecca</w:t>
                      </w:r>
                    </w:p>
                    <w:p w14:paraId="57846A86" w14:textId="77777777" w:rsidR="00CD7FA5" w:rsidRDefault="006B7057" w:rsidP="00CD7FA5">
                      <w:pPr>
                        <w:pStyle w:val="BodyText2"/>
                      </w:pPr>
                      <w:r>
                        <w:t>balebako@</w:t>
                      </w:r>
                      <w:r w:rsidR="00084310">
                        <w:t>cmu.edu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9BE16E" wp14:editId="64241040">
                <wp:simplePos x="0" y="0"/>
                <wp:positionH relativeFrom="page">
                  <wp:posOffset>1071245</wp:posOffset>
                </wp:positionH>
                <wp:positionV relativeFrom="page">
                  <wp:posOffset>3075940</wp:posOffset>
                </wp:positionV>
                <wp:extent cx="5610225" cy="4023360"/>
                <wp:effectExtent l="4445" t="2540" r="11430" b="12700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402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CE9F0">
                            <a:alpha val="53999"/>
                          </a:srgbClr>
                        </a:solidFill>
                        <a:ln w="127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AutoShape 45" o:spid="_x0000_s1026" style="position:absolute;margin-left:84.35pt;margin-top:242.2pt;width:441.75pt;height:316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" fillcolor="#dce9f0" strokecolor="#036" strokeweight="1pt">
                <v:fill opacity="35466f"/>
                <w10:wrap anchorx="page" anchory="page"/>
              </v:roundrect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5690588A" wp14:editId="7AA1988C">
                <wp:simplePos x="0" y="0"/>
                <wp:positionH relativeFrom="page">
                  <wp:posOffset>1795780</wp:posOffset>
                </wp:positionH>
                <wp:positionV relativeFrom="page">
                  <wp:posOffset>6330315</wp:posOffset>
                </wp:positionV>
                <wp:extent cx="4191000" cy="537845"/>
                <wp:effectExtent l="5080" t="5715" r="0" b="254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19100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1E9799" w14:textId="77777777" w:rsidR="00CD7FA5" w:rsidRPr="00ED4F4A" w:rsidRDefault="00CD7FA5" w:rsidP="00CD7FA5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1" o:spid="_x0000_s1039" type="#_x0000_t202" style="position:absolute;left:0;text-align:left;margin-left:141.4pt;margin-top:498.45pt;width:330pt;height:42.3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" filled="f" stroked="f" strokeweight="0">
                <v:shadow color="#ccc" opacity="49150f"/>
                <o:lock v:ext="edit" shapetype="t"/>
                <v:textbox inset="0,0,0,0">
                  <w:txbxContent>
                    <w:p w14:paraId="581E9799" w14:textId="77777777" w:rsidR="00CD7FA5" w:rsidRPr="00ED4F4A" w:rsidRDefault="00CD7FA5" w:rsidP="00CD7FA5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24661AB6" wp14:editId="7C1B88A9">
                <wp:simplePos x="0" y="0"/>
                <wp:positionH relativeFrom="page">
                  <wp:posOffset>647065</wp:posOffset>
                </wp:positionH>
                <wp:positionV relativeFrom="page">
                  <wp:posOffset>7258050</wp:posOffset>
                </wp:positionV>
                <wp:extent cx="6488430" cy="746125"/>
                <wp:effectExtent l="0" t="6350" r="1905" b="254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8843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84341C" w14:textId="77777777" w:rsidR="006B7057" w:rsidRDefault="00CD7FA5" w:rsidP="006B7057">
                            <w:pPr>
                              <w:pStyle w:val="Heading3"/>
                              <w:jc w:val="center"/>
                              <w:rPr>
                                <w:color w:val="2051B4"/>
                              </w:rPr>
                            </w:pPr>
                            <w:r w:rsidRPr="00ED4F4A">
                              <w:rPr>
                                <w:color w:val="2051B4"/>
                              </w:rPr>
                              <w:t xml:space="preserve">Contact person: </w:t>
                            </w:r>
                            <w:r w:rsidR="006B7057">
                              <w:rPr>
                                <w:color w:val="2051B4"/>
                              </w:rPr>
                              <w:t>Rebecca Balebako</w:t>
                            </w:r>
                          </w:p>
                          <w:p w14:paraId="42CFE6DF" w14:textId="77777777" w:rsidR="006B7057" w:rsidRPr="006B7057" w:rsidRDefault="006B7057" w:rsidP="006B7057">
                            <w:pPr>
                              <w:pStyle w:val="Heading3"/>
                              <w:jc w:val="center"/>
                              <w:rPr>
                                <w:color w:val="2051B4"/>
                              </w:rPr>
                            </w:pPr>
                            <w:r>
                              <w:rPr>
                                <w:color w:val="2051B4"/>
                              </w:rPr>
                              <w:t xml:space="preserve"> balebako@cmu.edu</w:t>
                            </w:r>
                          </w:p>
                          <w:p w14:paraId="3CD8C48A" w14:textId="77777777" w:rsidR="006B7057" w:rsidRPr="006B7057" w:rsidRDefault="006B7057" w:rsidP="006B7057">
                            <w:pPr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0" o:spid="_x0000_s1040" type="#_x0000_t202" style="position:absolute;left:0;text-align:left;margin-left:50.95pt;margin-top:571.5pt;width:510.9pt;height:5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" filled="f" stroked="f" strokeweight="0">
                <v:shadow color="#ccc" opacity="49150f"/>
                <o:lock v:ext="edit" shapetype="t"/>
                <v:textbox style="mso-fit-shape-to-text:t" inset="2.85pt,2.85pt,2.85pt,2.85pt">
                  <w:txbxContent>
                    <w:p w14:paraId="3884341C" w14:textId="77777777" w:rsidR="006B7057" w:rsidRDefault="00CD7FA5" w:rsidP="006B7057">
                      <w:pPr>
                        <w:pStyle w:val="Heading3"/>
                        <w:jc w:val="center"/>
                        <w:rPr>
                          <w:color w:val="2051B4"/>
                        </w:rPr>
                      </w:pPr>
                      <w:r w:rsidRPr="00ED4F4A">
                        <w:rPr>
                          <w:color w:val="2051B4"/>
                        </w:rPr>
                        <w:t xml:space="preserve">Contact person: </w:t>
                      </w:r>
                      <w:r w:rsidR="006B7057">
                        <w:rPr>
                          <w:color w:val="2051B4"/>
                        </w:rPr>
                        <w:t>Rebecca Balebako</w:t>
                      </w:r>
                    </w:p>
                    <w:p w14:paraId="42CFE6DF" w14:textId="77777777" w:rsidR="006B7057" w:rsidRPr="006B7057" w:rsidRDefault="006B7057" w:rsidP="006B7057">
                      <w:pPr>
                        <w:pStyle w:val="Heading3"/>
                        <w:jc w:val="center"/>
                        <w:rPr>
                          <w:color w:val="2051B4"/>
                        </w:rPr>
                      </w:pPr>
                      <w:r>
                        <w:rPr>
                          <w:color w:val="2051B4"/>
                        </w:rPr>
                        <w:t xml:space="preserve"> balebako@cmu.edu</w:t>
                      </w:r>
                    </w:p>
                    <w:p w14:paraId="3CD8C48A" w14:textId="77777777" w:rsidR="006B7057" w:rsidRPr="006B7057" w:rsidRDefault="006B7057" w:rsidP="006B7057">
                      <w:pPr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756C5B6" wp14:editId="66EBBCF1">
                <wp:simplePos x="0" y="0"/>
                <wp:positionH relativeFrom="page">
                  <wp:posOffset>4482465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6" o:spid="_x0000_s1026" style="position:absolute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52.95pt,650.95pt" to="352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CBC63FB" wp14:editId="62548CBE">
                <wp:simplePos x="0" y="0"/>
                <wp:positionH relativeFrom="page">
                  <wp:posOffset>3796665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5" o:spid="_x0000_s1026" style="position:absolute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98.95pt,650.95pt" to="298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0A838E7" wp14:editId="309BD4A1">
                <wp:simplePos x="0" y="0"/>
                <wp:positionH relativeFrom="page">
                  <wp:posOffset>3110865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4" o:spid="_x0000_s1026" style="position:absolute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95pt,650.95pt" to="244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538EEBE" wp14:editId="542BC916">
                <wp:simplePos x="0" y="0"/>
                <wp:positionH relativeFrom="page">
                  <wp:posOffset>2425065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3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90.95pt,650.95pt" to="190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2ECE3792" wp14:editId="3836A911">
                <wp:simplePos x="0" y="0"/>
                <wp:positionH relativeFrom="page">
                  <wp:posOffset>1739265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2" o:spid="_x0000_s1026" style="position:absolute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36.95pt,650.95pt" to="136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2400C087" wp14:editId="4BE6BC3B">
                <wp:simplePos x="0" y="0"/>
                <wp:positionH relativeFrom="page">
                  <wp:posOffset>1053465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" o:spid="_x0000_s1026" style="position:absolute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82.95pt,650.95pt" to="82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DCFFE52" wp14:editId="5F5C764A">
                <wp:simplePos x="0" y="0"/>
                <wp:positionH relativeFrom="page">
                  <wp:posOffset>6539865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9" o:spid="_x0000_s1026" style="position:absolute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14.95pt,650.95pt" to="514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932E14D" wp14:editId="2FFA40CF">
                <wp:simplePos x="0" y="0"/>
                <wp:positionH relativeFrom="page">
                  <wp:posOffset>5854065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8" o:spid="_x0000_s1026" style="position:absolute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0.95pt,650.95pt" to="460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  <w:r w:rsidR="00D13A6A"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2E95062A" wp14:editId="261A3F3E">
                <wp:simplePos x="0" y="0"/>
                <wp:positionH relativeFrom="page">
                  <wp:posOffset>5168265</wp:posOffset>
                </wp:positionH>
                <wp:positionV relativeFrom="page">
                  <wp:posOffset>8267065</wp:posOffset>
                </wp:positionV>
                <wp:extent cx="0" cy="1828800"/>
                <wp:effectExtent l="12065" t="12065" r="26035" b="26035"/>
                <wp:wrapNone/>
                <wp:docPr id="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7" o:spid="_x0000_s1026" style="position:absolute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06.95pt,650.95pt" to="406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" strokecolor="#036" strokeweight=".25pt">
                <v:stroke dashstyle="dash"/>
                <v:shadow color="#ccc" opacity="49150f"/>
                <w10:wrap anchorx="page" anchory="page"/>
              </v:line>
            </w:pict>
          </mc:Fallback>
        </mc:AlternateContent>
      </w:r>
    </w:p>
    <w:sectPr w:rsidR="00CD7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B3516"/>
    <w:multiLevelType w:val="hybridMultilevel"/>
    <w:tmpl w:val="75300E7A"/>
    <w:lvl w:ilvl="0" w:tplc="D6B808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1B5A01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3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7"/>
    <w:rsid w:val="00020795"/>
    <w:rsid w:val="00084310"/>
    <w:rsid w:val="000F1A4E"/>
    <w:rsid w:val="0015792D"/>
    <w:rsid w:val="00306E59"/>
    <w:rsid w:val="00426287"/>
    <w:rsid w:val="0045025A"/>
    <w:rsid w:val="004B24F0"/>
    <w:rsid w:val="004D276C"/>
    <w:rsid w:val="004D5B09"/>
    <w:rsid w:val="005C3E67"/>
    <w:rsid w:val="006B7057"/>
    <w:rsid w:val="007B0E72"/>
    <w:rsid w:val="008E2F7E"/>
    <w:rsid w:val="009A7C45"/>
    <w:rsid w:val="00B007CB"/>
    <w:rsid w:val="00C66998"/>
    <w:rsid w:val="00CD7FA5"/>
    <w:rsid w:val="00D11123"/>
    <w:rsid w:val="00D13A6A"/>
    <w:rsid w:val="00DE091C"/>
    <w:rsid w:val="00DE28DE"/>
    <w:rsid w:val="00F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position-horizontal-relative:page;mso-position-vertical-relative:page" fill="f" fillcolor="white" stroke="f">
      <v:fill color="white" on="f"/>
      <v:stroke weight="0" insetpen="t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  <w14:docId w14:val="506D7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Car%20for%20sale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3178-85D4-41EC-915A-3E38D57B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 for sale flyer.dot</Template>
  <TotalTime>10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7</cp:revision>
  <cp:lastPrinted>2011-10-19T17:52:00Z</cp:lastPrinted>
  <dcterms:created xsi:type="dcterms:W3CDTF">2011-10-17T19:12:00Z</dcterms:created>
  <dcterms:modified xsi:type="dcterms:W3CDTF">2011-10-19T17:55:00Z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TC061076691033</vt:lpwstr>
  </property>
</Properties>
</file>