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712D2" w:rsidRPr="00C712D2" w:rsidRDefault="00C712D2" w:rsidP="004D276C">
      <w:pPr>
        <w:pStyle w:val="Heading1"/>
        <w:jc w:val="left"/>
        <w:rPr>
          <w:rStyle w:val="CarforSaleChar"/>
          <w:sz w:val="22"/>
        </w:rPr>
      </w:pPr>
      <w:r>
        <w:rPr>
          <w:rStyle w:val="CarforSaleChar"/>
          <w:sz w:val="22"/>
        </w:rPr>
        <w:t>Sample flyer (may be modified slightly, especially for formatting)</w:t>
      </w:r>
    </w:p>
    <w:p w:rsidR="004D276C" w:rsidRDefault="004D276C" w:rsidP="004D276C">
      <w:pPr>
        <w:pStyle w:val="Heading1"/>
        <w:jc w:val="left"/>
        <w:rPr>
          <w:rStyle w:val="StyleCenturyGothic24ptBoldIndigoCenteredChar"/>
          <w:rFonts w:eastAsiaTheme="minorHAnsi" w:cstheme="minorBidi"/>
          <w:b/>
          <w:bCs/>
        </w:rPr>
      </w:pPr>
      <w:r w:rsidRPr="004D276C">
        <w:rPr>
          <w:rStyle w:val="CarforSaleChar"/>
          <w:sz w:val="72"/>
        </w:rPr>
        <w:t>Facebook Users</w:t>
      </w:r>
      <w:r w:rsidR="006B7057" w:rsidRPr="004D276C">
        <w:rPr>
          <w:rStyle w:val="CarforSaleChar"/>
          <w:sz w:val="72"/>
        </w:rPr>
        <w:t xml:space="preserve"> Wanted</w:t>
      </w:r>
      <w:r w:rsidR="00CD7FA5" w:rsidRPr="00D11F31">
        <w:br/>
      </w:r>
    </w:p>
    <w:p w:rsidR="00CD7FA5" w:rsidRPr="00CD7FA5" w:rsidRDefault="00020795" w:rsidP="004D276C">
      <w:pPr>
        <w:pStyle w:val="Heading1"/>
        <w:rPr>
          <w:rStyle w:val="StyleCenturyGothic24ptBoldIndigoCenteredChar"/>
        </w:rPr>
      </w:pPr>
      <w:r>
        <w:rPr>
          <w:rStyle w:val="StyleCenturyGothic24ptBoldIndigoCenteredChar"/>
        </w:rPr>
        <w:t xml:space="preserve">Participants needed for a study on </w:t>
      </w:r>
      <w:bookmarkStart w:id="0" w:name="_GoBack"/>
      <w:bookmarkEnd w:id="0"/>
      <w:r>
        <w:rPr>
          <w:rStyle w:val="StyleCenturyGothic24ptBoldIndigoCenteredChar"/>
        </w:rPr>
        <w:t>Facebook usage</w:t>
      </w:r>
      <w:r w:rsidR="006B7057">
        <w:rPr>
          <w:rStyle w:val="StyleCenturyGothic24ptBoldIndigoCenteredChar"/>
        </w:rPr>
        <w:t>.</w:t>
      </w:r>
    </w:p>
    <w:p w:rsidR="00CD7FA5" w:rsidRDefault="0014772B" w:rsidP="00CD7FA5">
      <w:pPr>
        <w:pStyle w:val="StyleCenturyGothic24ptBoldIndigoCentered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1" o:spid="_x0000_s1039" type="#_x0000_t202" style="position:absolute;left:0;text-align:left;margin-left:117pt;margin-top:261pt;width:339pt;height:270pt;z-index:251666432;visibility:visible;mso-wrap-distance-left:2.88pt;mso-wrap-distance-top:2.88pt;mso-wrap-distance-right:2.88pt;mso-wrap-distance-bottom:2.88pt;mso-position-horizontal:absolute;mso-position-horizontal-relative:page;mso-position-vertical:absolute;mso-position-vertical-relative:page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" filled="f" stroked="f" strokeweight="0">
            <v:shadow color="#ccc" opacity="49150f"/>
            <o:lock v:ext="edit" shapetype="t"/>
            <v:textbox style="mso-next-textbox:#Text Box 41" inset="0,0,0,0">
              <w:txbxContent>
                <w:p w:rsidR="00C712D2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Participate in a series of short online surveys and an interview on the Carnegie Mellon Campus.</w:t>
                  </w:r>
                </w:p>
                <w:p w:rsidR="00C712D2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C712D2" w:rsidRPr="007563F4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Participants should:</w:t>
                  </w:r>
                </w:p>
                <w:p w:rsidR="00C712D2" w:rsidRPr="00B156FA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:rsidR="00C712D2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Be over 18 years old</w:t>
                  </w:r>
                </w:p>
                <w:p w:rsidR="00C712D2" w:rsidRPr="007563F4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Post regularly on Facebook</w:t>
                  </w:r>
                </w:p>
                <w:p w:rsidR="00C712D2" w:rsidRPr="007563F4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 xml:space="preserve">Be </w:t>
                  </w:r>
                  <w:r w:rsidRPr="007563F4">
                    <w:rPr>
                      <w:rFonts w:ascii="Century Gothic" w:hAnsi="Century Gothic"/>
                      <w:sz w:val="28"/>
                      <w:szCs w:val="28"/>
                    </w:rPr>
                    <w:t>able to send and receive SMS text messages</w:t>
                  </w:r>
                </w:p>
                <w:p w:rsidR="00C712D2" w:rsidRPr="00B156FA" w:rsidRDefault="00C712D2" w:rsidP="00C712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sz w:val="28"/>
                      <w:szCs w:val="28"/>
                    </w:rPr>
                    <w:t>Speak English Fluently</w:t>
                  </w:r>
                </w:p>
                <w:p w:rsidR="00C712D2" w:rsidRPr="00B156FA" w:rsidRDefault="00C712D2" w:rsidP="00C712D2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B156FA">
                    <w:rPr>
                      <w:rFonts w:ascii="Century Gothic" w:hAnsi="Century Gothic"/>
                      <w:sz w:val="28"/>
                      <w:szCs w:val="28"/>
                    </w:rPr>
                    <w:t>Qualifying participants will earn $34 for filling out seven short online surveys and participating in one interview.</w:t>
                  </w:r>
                </w:p>
                <w:p w:rsidR="005A3BFD" w:rsidRPr="00ED4F4A" w:rsidRDefault="005A3BFD" w:rsidP="005A3BFD">
                  <w:pPr>
                    <w:pStyle w:val="Heading1"/>
                    <w:ind w:left="3960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roundrect id="AutoShape 45" o:spid="_x0000_s1050" style="position:absolute;left:0;text-align:left;margin-left:1in;margin-top:243pt;width:441.75pt;height:316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" fillcolor="#dce9f0" strokecolor="#036" strokeweight="1pt">
            <v:fill opacity="35466f"/>
            <w10:wrap anchorx="page" anchory="page"/>
          </v:roundrect>
        </w:pict>
      </w:r>
      <w:r w:rsidR="00FC3AE5">
        <w:rPr>
          <w:noProof/>
        </w:rPr>
        <w:pict>
          <v:shape id="Text Box 21" o:spid="_x0000_s1029" type="#_x0000_t202" style="position:absolute;left:0;text-align:left;margin-left:-5.05pt;margin-top:699.75pt;width:127.05pt;height:29.5pt;rotation:90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" filled="f" fillcolor="black" stroked="f" strokeweight="0">
            <v:shadow color="#ccc" opacity="49150f"/>
            <o:lock v:ext="edit" shapetype="t"/>
            <v:textbox style="layout-flow:vertical;mso-next-textbox:#Text Box 21" inset="2.85pt,2.85pt,2.85pt,2.85pt">
              <w:txbxContent>
                <w:p w:rsidR="005A3BFD" w:rsidRDefault="005A3BFD" w:rsidP="00306E59">
                  <w:pPr>
                    <w:pStyle w:val="BodyText2"/>
                  </w:pPr>
                  <w:r>
                    <w:t>Facebook usage study</w:t>
                  </w:r>
                </w:p>
                <w:p w:rsidR="005A3BFD" w:rsidRDefault="005A3BFD" w:rsidP="00306E59">
                  <w:pPr>
                    <w:pStyle w:val="BodyText2"/>
                  </w:pPr>
                  <w:r>
                    <w:t>website@link.com</w:t>
                  </w:r>
                </w:p>
                <w:p w:rsidR="005A3BFD" w:rsidRDefault="005A3BFD" w:rsidP="00306E59">
                  <w:pPr>
                    <w:pStyle w:val="BodyText2"/>
                  </w:pPr>
                  <w:r>
                    <w:t>Job: Rebecca</w:t>
                  </w:r>
                </w:p>
                <w:p w:rsidR="005A3BFD" w:rsidRDefault="005A3BFD" w:rsidP="00306E59">
                  <w:pPr>
                    <w:pStyle w:val="BodyText2"/>
                  </w:pPr>
                  <w:r>
                    <w:t>balebako@cmu.edu</w:t>
                  </w:r>
                </w:p>
                <w:p w:rsidR="005A3BFD" w:rsidRPr="00B007CB" w:rsidRDefault="005A3BFD" w:rsidP="00CD7FA5">
                  <w:pPr>
                    <w:pStyle w:val="BodyText2"/>
                  </w:pPr>
                  <w:r w:rsidRPr="00B007CB">
                    <w:t>555-0125</w:t>
                  </w: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2" o:spid="_x0000_s1030" type="#_x0000_t202" style="position:absolute;left:0;text-align:left;margin-left:42.15pt;margin-top:702.75pt;width:133.05pt;height:29.45pt;rotation:90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" filled="f" fillcolor="black" stroked="f" strokeweight="0">
            <v:shadow color="#ccc" opacity="49150f"/>
            <o:lock v:ext="edit" shapetype="t"/>
            <v:textbox style="layout-flow:vertical;mso-next-textbox:#Text Box 22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Pr="00C712D2" w:rsidRDefault="005A3BFD" w:rsidP="00C712D2"/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3" o:spid="_x0000_s1031" type="#_x0000_t202" style="position:absolute;left:0;text-align:left;margin-left:96.3pt;margin-top:702.75pt;width:133.05pt;height:29.45pt;rotation:90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" filled="f" fillcolor="black" stroked="f" strokeweight="0">
            <v:shadow color="#ccc" opacity="49150f"/>
            <o:lock v:ext="edit" shapetype="t"/>
            <v:textbox style="layout-flow:vertical;mso-next-textbox:#Text Box 23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C712D2" w:rsidRDefault="00C712D2" w:rsidP="00C712D2">
                  <w:pPr>
                    <w:pStyle w:val="BodyText2"/>
                  </w:pPr>
                </w:p>
                <w:p w:rsidR="005A3BFD" w:rsidRDefault="005A3BFD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4" o:spid="_x0000_s1032" type="#_x0000_t202" style="position:absolute;left:0;text-align:left;margin-left:153.3pt;margin-top:699.75pt;width:127.05pt;height:29.45pt;rotation:90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" filled="f" fillcolor="black" stroked="f" strokeweight="0">
            <v:shadow color="#ccc" opacity="49150f"/>
            <o:lock v:ext="edit" shapetype="t"/>
            <v:textbox style="layout-flow:vertical;mso-next-textbox:#Text Box 24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5" o:spid="_x0000_s1033" type="#_x0000_t202" style="position:absolute;left:0;text-align:left;margin-left:204.3pt;margin-top:702.75pt;width:133.05pt;height:29.45pt;rotation:90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" filled="f" fillcolor="black" stroked="f" strokeweight="0">
            <v:shadow color="#ccc" opacity="49150f"/>
            <o:lock v:ext="edit" shapetype="t"/>
            <v:textbox style="layout-flow:vertical;mso-next-textbox:#Text Box 25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C712D2">
                  <w:pPr>
                    <w:pStyle w:val="BodyText2"/>
                  </w:pPr>
                </w:p>
                <w:p w:rsidR="005A3BFD" w:rsidRDefault="005A3BFD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6" o:spid="_x0000_s1034" type="#_x0000_t202" style="position:absolute;left:0;text-align:left;margin-left:258.3pt;margin-top:702.75pt;width:133.05pt;height:29.45pt;rotation:90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" filled="f" fillcolor="black" stroked="f" strokeweight="0">
            <v:shadow color="#ccc" opacity="49150f"/>
            <o:lock v:ext="edit" shapetype="t"/>
            <v:textbox style="layout-flow:vertical;mso-next-textbox:#Text Box 26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7" o:spid="_x0000_s1035" type="#_x0000_t202" style="position:absolute;left:0;text-align:left;margin-left:312.3pt;margin-top:702.75pt;width:133.05pt;height:29.45pt;rotation:90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" filled="f" fillcolor="black" stroked="f" strokeweight="0">
            <v:shadow color="#ccc" opacity="49150f"/>
            <o:lock v:ext="edit" shapetype="t"/>
            <v:textbox style="layout-flow:vertical;mso-next-textbox:#Text Box 27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306E59">
                  <w:pPr>
                    <w:pStyle w:val="BodyText2"/>
                  </w:pPr>
                </w:p>
                <w:p w:rsidR="005A3BFD" w:rsidRDefault="005A3BFD" w:rsidP="00306E59">
                  <w:pPr>
                    <w:pStyle w:val="BodyText2"/>
                  </w:pPr>
                </w:p>
                <w:p w:rsidR="005A3BFD" w:rsidRDefault="005A3BFD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8" o:spid="_x0000_s1036" type="#_x0000_t202" style="position:absolute;left:0;text-align:left;margin-left:366.3pt;margin-top:702.75pt;width:133.05pt;height:29.45pt;rotation:90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" filled="f" fillcolor="black" stroked="f" strokeweight="0">
            <v:shadow color="#ccc" opacity="49150f"/>
            <o:lock v:ext="edit" shapetype="t"/>
            <v:textbox style="layout-flow:vertical;mso-next-textbox:#Text Box 28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29" o:spid="_x0000_s1037" type="#_x0000_t202" style="position:absolute;left:0;text-align:left;margin-left:417.35pt;margin-top:699.75pt;width:139pt;height:29.45pt;rotation:90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" filled="f" fillcolor="black" stroked="f" strokeweight="0">
            <v:shadow color="#ccc" opacity="49150f"/>
            <o:lock v:ext="edit" shapetype="t"/>
            <v:textbox style="layout-flow:vertical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306E59">
                  <w:pPr>
                    <w:pStyle w:val="BodyText2"/>
                  </w:pPr>
                </w:p>
                <w:p w:rsidR="005A3BFD" w:rsidRPr="00391E7A" w:rsidRDefault="005A3BFD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roundrect id="AutoShape 46" o:spid="_x0000_s1051" style="position:absolute;left:0;text-align:left;margin-left:49pt;margin-top:619.3pt;width:514.8pt;height:5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" fillcolor="#2051b4" strokeweight=".25pt">
            <w10:wrap anchorx="page" anchory="page"/>
          </v:roundrect>
        </w:pict>
      </w:r>
      <w:r w:rsidR="00FC3AE5">
        <w:rPr>
          <w:noProof/>
        </w:rPr>
        <w:pict>
          <v:shape id="Text Box 30" o:spid="_x0000_s1038" type="#_x0000_t202" style="position:absolute;left:0;text-align:left;margin-left:477.3pt;margin-top:699.75pt;width:127.05pt;height:29.45pt;rotation:90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" filled="f" fillcolor="black" stroked="f" strokeweight="0">
            <v:shadow color="#ccc" opacity="49150f"/>
            <o:lock v:ext="edit" shapetype="t"/>
            <v:textbox style="layout-flow:vertical" inset="2.85pt,2.85pt,2.85pt,2.85pt">
              <w:txbxContent>
                <w:p w:rsidR="00C712D2" w:rsidRDefault="00C712D2" w:rsidP="00C712D2">
                  <w:pPr>
                    <w:pStyle w:val="BodyText2"/>
                  </w:pPr>
                  <w:r>
                    <w:t>Facebook usage study</w:t>
                  </w:r>
                </w:p>
                <w:p w:rsidR="00C712D2" w:rsidRDefault="00C712D2" w:rsidP="00C712D2">
                  <w:pPr>
                    <w:pStyle w:val="BodyText2"/>
                  </w:pPr>
                  <w:r>
                    <w:t>tbdlink@cups.cmu.edu</w:t>
                  </w:r>
                </w:p>
                <w:p w:rsidR="005A3BFD" w:rsidRDefault="005A3BFD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shape id="Text Box 40" o:spid="_x0000_s1040" type="#_x0000_t202" style="position:absolute;left:0;text-align:left;margin-left:50.95pt;margin-top:571.5pt;width:510.9pt;height:5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" filled="f" stroked="f" strokeweight="0">
            <v:shadow color="#ccc" opacity="49150f"/>
            <o:lock v:ext="edit" shapetype="t"/>
            <v:textbox style="mso-fit-shape-to-text:t" inset="2.85pt,2.85pt,2.85pt,2.85pt">
              <w:txbxContent>
                <w:p w:rsidR="005A3BFD" w:rsidRDefault="005A3BFD" w:rsidP="006B7057">
                  <w:pPr>
                    <w:pStyle w:val="Heading3"/>
                    <w:jc w:val="center"/>
                    <w:rPr>
                      <w:color w:val="2051B4"/>
                    </w:rPr>
                  </w:pPr>
                  <w:r>
                    <w:rPr>
                      <w:color w:val="2051B4"/>
                    </w:rPr>
                    <w:t>To see if you qualify go to:</w:t>
                  </w:r>
                </w:p>
                <w:p w:rsidR="005A3BFD" w:rsidRPr="006B7057" w:rsidRDefault="005A3BFD" w:rsidP="006B7057">
                  <w:pPr>
                    <w:pStyle w:val="Heading3"/>
                    <w:jc w:val="center"/>
                    <w:rPr>
                      <w:color w:val="2051B4"/>
                    </w:rPr>
                  </w:pPr>
                  <w:r>
                    <w:rPr>
                      <w:color w:val="2051B4"/>
                    </w:rPr>
                    <w:t xml:space="preserve"> tbdlink@cups.cmu.edu</w:t>
                  </w:r>
                </w:p>
                <w:p w:rsidR="005A3BFD" w:rsidRPr="006B7057" w:rsidRDefault="005A3BFD" w:rsidP="006B7057"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ab/>
                  </w:r>
                  <w:r>
                    <w:rPr>
                      <w:lang/>
                    </w:rPr>
                    <w:tab/>
                  </w:r>
                  <w:r>
                    <w:rPr>
                      <w:lang/>
                    </w:rPr>
                    <w:tab/>
                  </w:r>
                  <w:r>
                    <w:rPr>
                      <w:lang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="00FC3AE5">
        <w:rPr>
          <w:noProof/>
        </w:rPr>
        <w:pict>
          <v:line id="Line 36" o:spid="_x0000_s1049" style="position:absolute;left:0;text-align:lef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52.95pt,650.95pt" to="352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5" o:spid="_x0000_s1048" style="position:absolute;left:0;text-align:lef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98.95pt,650.95pt" to="298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4" o:spid="_x0000_s1047" style="position:absolute;left:0;text-align:lef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44.95pt,650.95pt" to="244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3" o:spid="_x0000_s1046" style="position:absolute;left:0;text-align:lef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90.95pt,650.95pt" to="190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2" o:spid="_x0000_s1045" style="position:absolute;left:0;text-align:lef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36.95pt,650.95pt" to="136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1" o:spid="_x0000_s1044" style="position:absolute;left:0;text-align:lef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82.95pt,650.95pt" to="82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9" o:spid="_x0000_s1043" style="position:absolute;left:0;text-align:lef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514.95pt,650.95pt" to="514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8" o:spid="_x0000_s1042" style="position:absolute;left:0;text-align:lef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0.95pt,650.95pt" to="460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  <w:r w:rsidR="00FC3AE5">
        <w:rPr>
          <w:noProof/>
        </w:rPr>
        <w:pict>
          <v:line id="Line 37" o:spid="_x0000_s1041" style="position:absolute;left:0;text-align:lef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06.95pt,650.95pt" to="406.95pt,79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" strokecolor="#036" strokeweight=".25pt">
            <v:stroke dashstyle="dash"/>
            <v:shadow color="#ccc" opacity="49150f"/>
            <w10:wrap anchorx="page" anchory="page"/>
          </v:line>
        </w:pict>
      </w:r>
    </w:p>
    <w:sectPr w:rsidR="00CD7FA5" w:rsidSect="00FC3AE5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DC1D48"/>
    <w:multiLevelType w:val="hybridMultilevel"/>
    <w:tmpl w:val="34B44E9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EDB3516"/>
    <w:multiLevelType w:val="hybridMultilevel"/>
    <w:tmpl w:val="75300E7A"/>
    <w:lvl w:ilvl="0" w:tplc="D6B808F2">
      <w:numFmt w:val="bullet"/>
      <w:lvlText w:val="-"/>
      <w:lvlJc w:val="left"/>
      <w:pPr>
        <w:ind w:left="1080" w:hanging="360"/>
      </w:pPr>
      <w:rPr>
        <w:rFonts w:ascii="Calibri" w:eastAsia="Calibri" w:hAnsi="Calibri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2E07F3"/>
    <w:multiLevelType w:val="hybridMultilevel"/>
    <w:tmpl w:val="75D2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B5A01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5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stylePaneFormatFilter w:val="3701"/>
  <w:doNotTrackMoves/>
  <w:defaultTabStop w:val="720"/>
  <w:noPunctuationKerning/>
  <w:characterSpacingControl w:val="doNotCompress"/>
  <w:compat/>
  <w:rsids>
    <w:rsidRoot w:val="006B7057"/>
    <w:rsid w:val="00020795"/>
    <w:rsid w:val="00084310"/>
    <w:rsid w:val="000F1A4E"/>
    <w:rsid w:val="0014772B"/>
    <w:rsid w:val="0015792D"/>
    <w:rsid w:val="00306E59"/>
    <w:rsid w:val="00426287"/>
    <w:rsid w:val="0045025A"/>
    <w:rsid w:val="004B24F0"/>
    <w:rsid w:val="004D276C"/>
    <w:rsid w:val="004D5B09"/>
    <w:rsid w:val="005A3BFD"/>
    <w:rsid w:val="005C3E67"/>
    <w:rsid w:val="006B7057"/>
    <w:rsid w:val="007B0E72"/>
    <w:rsid w:val="008E2F7E"/>
    <w:rsid w:val="009A7C45"/>
    <w:rsid w:val="00B007CB"/>
    <w:rsid w:val="00C66998"/>
    <w:rsid w:val="00C712D2"/>
    <w:rsid w:val="00CD7FA5"/>
    <w:rsid w:val="00D11123"/>
    <w:rsid w:val="00D13A6A"/>
    <w:rsid w:val="00DE091C"/>
    <w:rsid w:val="00DE28DE"/>
    <w:rsid w:val="00FC3AE5"/>
    <w:rsid w:val="00FE206D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 style="mso-position-horizontal-relative:page;mso-position-vertical-relative:page" fill="f" fillcolor="white" stroke="f">
      <v:fill color="white" on="f"/>
      <v:stroke insetpen="t" weight="0" on="f"/>
      <v:shadow color="#ccc"/>
      <v:textbox style="mso-column-margin:5.7pt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FC3AE5"/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2">
    <w:name w:val="Body Text 2"/>
    <w:basedOn w:val="Normal"/>
    <w:link w:val="BodyText2Char"/>
    <w:rsid w:val="00CD7FA5"/>
    <w:rPr>
      <w:rFonts w:ascii="Century Gothic" w:hAnsi="Century Gothic"/>
      <w:kern w:val="28"/>
      <w:sz w:val="20"/>
      <w:szCs w:val="20"/>
      <w:lang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7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C712D2"/>
    <w:rPr>
      <w:rFonts w:ascii="Century Gothic" w:hAnsi="Century Gothic"/>
      <w:kern w:val="28"/>
      <w:sz w:val="20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B70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Car%20for%20sale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046F4-ECF9-5D43-90A2-8DE59E4B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\Users\rebecca\AppData\Roaming\Microsoft\Templates\Car for sale flyer.dot</Template>
  <TotalTime>11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Manya Sleeper</cp:lastModifiedBy>
  <cp:revision>3</cp:revision>
  <cp:lastPrinted>2011-10-19T17:52:00Z</cp:lastPrinted>
  <dcterms:created xsi:type="dcterms:W3CDTF">2011-10-25T16:13:00Z</dcterms:created>
  <dcterms:modified xsi:type="dcterms:W3CDTF">2011-10-25T16:29:00Z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TC061076691033</vt:lpwstr>
  </property>
</Properties>
</file>